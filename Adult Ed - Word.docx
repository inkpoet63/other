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C3C22" w14:textId="77777777" w:rsidR="00B66E09" w:rsidRDefault="00B66E09" w:rsidP="00B66E09"/>
    <w:p w14:paraId="77ABB173" w14:textId="77777777" w:rsidR="00B66E09" w:rsidRDefault="00B66E09" w:rsidP="00B66E09">
      <w:pPr>
        <w:pStyle w:val="Contactinfo"/>
      </w:pPr>
      <w:r>
        <w:t>James Rumsey Software Proposal</w:t>
      </w:r>
    </w:p>
    <w:p w14:paraId="10C38576" w14:textId="77777777" w:rsidR="00B66E09" w:rsidRDefault="00B66E09" w:rsidP="00B66E09">
      <w:pPr>
        <w:pStyle w:val="Contactinfo"/>
      </w:pPr>
    </w:p>
    <w:p w14:paraId="37E3BCEF" w14:textId="77777777" w:rsidR="00E279B8" w:rsidRDefault="00B66E09" w:rsidP="00B66E09">
      <w:pPr>
        <w:pStyle w:val="Contactinfo"/>
        <w:jc w:val="left"/>
      </w:pPr>
      <w:r>
        <w:rPr>
          <w:noProof/>
          <w:lang w:eastAsia="en-US"/>
        </w:rPr>
        <w:drawing>
          <wp:inline distT="0" distB="0" distL="0" distR="0" wp14:anchorId="0A43B9C7" wp14:editId="56FA67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816" w14:textId="77777777" w:rsidR="00E279B8" w:rsidRDefault="00A17FCE" w:rsidP="00B66E09">
      <w:pPr>
        <w:pStyle w:val="Subtitle"/>
        <w:jc w:val="left"/>
      </w:pPr>
      <w:sdt>
        <w:sdtPr>
          <w:alias w:val="Presented by:"/>
          <w:tag w:val="Presented by:"/>
          <w:id w:val="2116784469"/>
          <w:placeholder>
            <w:docPart w:val="F394531B4B7D4ABFABE5BE31ED027A7A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851A882E050447FA9237FF3B5055C2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55F12">
            <w:t>Your name</w:t>
          </w:r>
        </w:sdtContent>
      </w:sdt>
    </w:p>
    <w:p w14:paraId="7CE146F8" w14:textId="538E54F3" w:rsidR="00B66E09" w:rsidRPr="00B66E09" w:rsidRDefault="00B66E09" w:rsidP="00B66E09">
      <w:r>
        <w:t>Project Name: My</w:t>
      </w:r>
      <w:r w:rsidR="279F0C2B">
        <w:t xml:space="preserve"> </w:t>
      </w:r>
      <w:r>
        <w:t>Test</w:t>
      </w:r>
      <w:r w:rsidR="34E99F5E">
        <w:t xml:space="preserve"> </w:t>
      </w:r>
      <w:r>
        <w:t>Project</w:t>
      </w:r>
    </w:p>
    <w:p w14:paraId="696C9645" w14:textId="77777777" w:rsidR="00E279B8" w:rsidRDefault="00A17FCE" w:rsidP="00B66E09">
      <w:pPr>
        <w:pStyle w:val="Contactinfo"/>
        <w:jc w:val="left"/>
      </w:pPr>
      <w:sdt>
        <w:sdtPr>
          <w:alias w:val="Enter company name:"/>
          <w:tag w:val=""/>
          <w:id w:val="442581965"/>
          <w:placeholder>
            <w:docPart w:val="978ED333248C41BB99131DD88F03B91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B66E09">
            <w:t>Date: 04-13-2021</w:t>
          </w:r>
        </w:sdtContent>
      </w:sdt>
    </w:p>
    <w:p w14:paraId="05CDD0C7" w14:textId="77777777" w:rsidR="00E279B8" w:rsidRDefault="00A17FCE" w:rsidP="00B66E09">
      <w:pPr>
        <w:pStyle w:val="Contactinfo"/>
        <w:jc w:val="left"/>
      </w:pPr>
      <w:sdt>
        <w:sdtPr>
          <w:alias w:val="Enter company address:"/>
          <w:tag w:val="Enter company address:"/>
          <w:id w:val="1489432431"/>
          <w:placeholder>
            <w:docPart w:val="2C88D11115D6421A867846EC0CD65CD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66E09">
            <w:t>JRTI Software Development</w:t>
          </w:r>
        </w:sdtContent>
      </w:sdt>
    </w:p>
    <w:p w14:paraId="43CF117F" w14:textId="77777777" w:rsidR="00B66E09" w:rsidRDefault="00B66E09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bookmarkStart w:id="0" w:name="_Toc72415012"/>
    <w:p w14:paraId="65D3CA75" w14:textId="5B5966E9" w:rsidR="00595275" w:rsidRDefault="00A17FCE" w:rsidP="00595275">
      <w:pPr>
        <w:pStyle w:val="Heading1"/>
      </w:pPr>
      <w:sdt>
        <w:sdtPr>
          <w:alias w:val="Enter title:"/>
          <w:tag w:val=""/>
          <w:id w:val="1901021919"/>
          <w:placeholder>
            <w:docPart w:val="3DB6E115D4734DA58DD553B50A7825E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E3CE1">
            <w:t>James Rumsey Coding – Student Project</w:t>
          </w:r>
        </w:sdtContent>
      </w:sdt>
      <w:bookmarkEnd w:id="0"/>
    </w:p>
    <w:sdt>
      <w:sdtPr>
        <w:id w:val="-12424030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color w:val="auto"/>
          <w:sz w:val="22"/>
          <w:szCs w:val="22"/>
        </w:rPr>
      </w:sdtEndPr>
      <w:sdtContent>
        <w:p w14:paraId="71D50FF3" w14:textId="77777777" w:rsidR="00595275" w:rsidRDefault="00595275" w:rsidP="007F0368">
          <w:pPr>
            <w:pStyle w:val="TOCHeading"/>
            <w:ind w:left="0"/>
          </w:pPr>
          <w:r>
            <w:t>Table of Contents</w:t>
          </w:r>
        </w:p>
        <w:p w14:paraId="253FA066" w14:textId="71696053" w:rsidR="007F0368" w:rsidRDefault="00595275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15012" w:history="1">
            <w:r w:rsidR="007F0368" w:rsidRPr="00414CFA">
              <w:rPr>
                <w:rStyle w:val="Hyperlink"/>
                <w:noProof/>
              </w:rPr>
              <w:t>James Rumsey Coding – Student Project</w:t>
            </w:r>
            <w:r w:rsidR="007F0368">
              <w:rPr>
                <w:noProof/>
                <w:webHidden/>
              </w:rPr>
              <w:tab/>
            </w:r>
            <w:r w:rsidR="007F0368">
              <w:rPr>
                <w:noProof/>
                <w:webHidden/>
              </w:rPr>
              <w:fldChar w:fldCharType="begin"/>
            </w:r>
            <w:r w:rsidR="007F0368">
              <w:rPr>
                <w:noProof/>
                <w:webHidden/>
              </w:rPr>
              <w:instrText xml:space="preserve"> PAGEREF _Toc72415012 \h </w:instrText>
            </w:r>
            <w:r w:rsidR="007F0368">
              <w:rPr>
                <w:noProof/>
                <w:webHidden/>
              </w:rPr>
            </w:r>
            <w:r w:rsidR="007F0368">
              <w:rPr>
                <w:noProof/>
                <w:webHidden/>
              </w:rPr>
              <w:fldChar w:fldCharType="separate"/>
            </w:r>
            <w:r w:rsidR="007F0368">
              <w:rPr>
                <w:noProof/>
                <w:webHidden/>
              </w:rPr>
              <w:t>1</w:t>
            </w:r>
            <w:r w:rsidR="007F0368">
              <w:rPr>
                <w:noProof/>
                <w:webHidden/>
              </w:rPr>
              <w:fldChar w:fldCharType="end"/>
            </w:r>
          </w:hyperlink>
        </w:p>
        <w:p w14:paraId="14F92D2B" w14:textId="2E52EA50" w:rsidR="007F0368" w:rsidRDefault="007F036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72415013" w:history="1">
            <w:r w:rsidRPr="00414CFA">
              <w:rPr>
                <w:rStyle w:val="Hyperlink"/>
                <w:noProof/>
              </w:rPr>
              <w:t>Description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825E" w14:textId="4AF25456" w:rsidR="007F0368" w:rsidRDefault="007F036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72415014" w:history="1">
            <w:r w:rsidRPr="00414CFA">
              <w:rPr>
                <w:rStyle w:val="Hyperlink"/>
                <w:noProof/>
              </w:rPr>
              <w:t>Minimum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2F62" w14:textId="32A589F5" w:rsidR="007F0368" w:rsidRDefault="007F036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72415015" w:history="1">
            <w:r w:rsidRPr="00414CFA">
              <w:rPr>
                <w:rStyle w:val="Hyperlink"/>
                <w:noProof/>
              </w:rPr>
              <w:t>Detailed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9746" w14:textId="0530F93C" w:rsidR="007F0368" w:rsidRDefault="007F036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72415016" w:history="1">
            <w:r w:rsidRPr="00414CFA">
              <w:rPr>
                <w:rStyle w:val="Hyperlink"/>
                <w:noProof/>
              </w:rPr>
              <w:t>Make your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15A5" w14:textId="2E3089F6" w:rsidR="007F0368" w:rsidRDefault="007F036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72415017" w:history="1">
            <w:r w:rsidRPr="00414CFA">
              <w:rPr>
                <w:rStyle w:val="Hyperlink"/>
                <w:noProof/>
              </w:rPr>
              <w:t>Grading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4423" w14:textId="2E1308FA" w:rsidR="007F0368" w:rsidRDefault="007F0368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72415018" w:history="1">
            <w:r w:rsidRPr="00414CFA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D1DE" w14:textId="1C0920E5" w:rsidR="00595275" w:rsidRDefault="00595275">
          <w:r>
            <w:rPr>
              <w:b/>
              <w:bCs/>
              <w:noProof/>
            </w:rPr>
            <w:fldChar w:fldCharType="end"/>
          </w:r>
        </w:p>
      </w:sdtContent>
    </w:sdt>
    <w:p w14:paraId="26C31411" w14:textId="77777777" w:rsidR="00595275" w:rsidRDefault="00595275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</w:pPr>
      <w:r>
        <w:br w:type="page"/>
      </w:r>
    </w:p>
    <w:p w14:paraId="7FCC81C7" w14:textId="679A5531" w:rsidR="00907CBB" w:rsidRDefault="00B66E09">
      <w:pPr>
        <w:pStyle w:val="Heading2"/>
      </w:pPr>
      <w:bookmarkStart w:id="1" w:name="_Toc72415013"/>
      <w:r>
        <w:lastRenderedPageBreak/>
        <w:t>Description of Project</w:t>
      </w:r>
      <w:bookmarkEnd w:id="1"/>
    </w:p>
    <w:p w14:paraId="639BB4E3" w14:textId="4967B7C3" w:rsidR="00907CBB" w:rsidRDefault="00B66E09" w:rsidP="04E7B9D4">
      <w:pPr>
        <w:rPr>
          <w:i/>
          <w:iCs/>
        </w:rPr>
      </w:pPr>
      <w:r w:rsidRPr="04E7B9D4">
        <w:rPr>
          <w:i/>
          <w:iCs/>
        </w:rPr>
        <w:t>In this area, replace this text with an overview of you project</w:t>
      </w:r>
      <w:r w:rsidR="22C2CDDE" w:rsidRPr="04E7B9D4">
        <w:rPr>
          <w:i/>
          <w:iCs/>
        </w:rPr>
        <w:t>.</w:t>
      </w:r>
      <w:r w:rsidRPr="04E7B9D4">
        <w:rPr>
          <w:i/>
          <w:iCs/>
        </w:rPr>
        <w:t xml:space="preserve"> </w:t>
      </w:r>
      <w:r w:rsidR="28ED1058" w:rsidRPr="04E7B9D4">
        <w:rPr>
          <w:i/>
          <w:iCs/>
        </w:rPr>
        <w:t>B</w:t>
      </w:r>
      <w:r w:rsidRPr="04E7B9D4">
        <w:rPr>
          <w:i/>
          <w:iCs/>
        </w:rPr>
        <w:t>e descriptive, but you don’t have to get into coding details</w:t>
      </w:r>
      <w:r w:rsidR="56CD9BA8" w:rsidRPr="04E7B9D4">
        <w:rPr>
          <w:i/>
          <w:iCs/>
        </w:rPr>
        <w:t>.</w:t>
      </w:r>
    </w:p>
    <w:p w14:paraId="67776392" w14:textId="77777777" w:rsidR="00907CBB" w:rsidRDefault="00B66E09" w:rsidP="00B55F12">
      <w:pPr>
        <w:pStyle w:val="Heading2"/>
      </w:pPr>
      <w:bookmarkStart w:id="2" w:name="_Toc72415014"/>
      <w:r>
        <w:t>Minimum Requirement</w:t>
      </w:r>
      <w:r w:rsidR="00B55100">
        <w:t>s</w:t>
      </w:r>
      <w:bookmarkEnd w:id="2"/>
    </w:p>
    <w:p w14:paraId="6A33C296" w14:textId="00ED4A12" w:rsidR="00907CBB" w:rsidRDefault="1F837410">
      <w:r>
        <w:t>All</w:t>
      </w:r>
      <w:r w:rsidR="00B66E09">
        <w:t xml:space="preserve"> the minimum requirements referenced below will be met by the project.</w:t>
      </w:r>
    </w:p>
    <w:p w14:paraId="5EBCD992" w14:textId="30AB6345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This proposal must be approved before any work </w:t>
      </w:r>
      <w:r w:rsidR="2297AFC3">
        <w:t>starts.</w:t>
      </w:r>
    </w:p>
    <w:p w14:paraId="0DF39128" w14:textId="53D1599B" w:rsidR="00B66E09" w:rsidRDefault="00B66E09" w:rsidP="00B66E09">
      <w:pPr>
        <w:pStyle w:val="ListParagraph"/>
        <w:numPr>
          <w:ilvl w:val="0"/>
          <w:numId w:val="12"/>
        </w:numPr>
      </w:pPr>
      <w:r>
        <w:t>Project will be a minimum of 20 hours of work</w:t>
      </w:r>
      <w:r w:rsidR="1C72DA9F">
        <w:t>;</w:t>
      </w:r>
      <w:r>
        <w:t xml:space="preserve"> if it’s a project you’ve already started, you may use it but explain your plan and estimated hours to update it.</w:t>
      </w:r>
    </w:p>
    <w:p w14:paraId="54145A36" w14:textId="0607224C" w:rsidR="00B66E09" w:rsidRDefault="00B66E09" w:rsidP="00B66E09">
      <w:pPr>
        <w:pStyle w:val="ListParagraph"/>
        <w:numPr>
          <w:ilvl w:val="0"/>
          <w:numId w:val="12"/>
        </w:numPr>
      </w:pPr>
      <w:r>
        <w:t>Hours of work will be recorded on the provided work</w:t>
      </w:r>
      <w:r w:rsidR="5EE78AB9">
        <w:t>sheet.</w:t>
      </w:r>
    </w:p>
    <w:p w14:paraId="2BD5A9AD" w14:textId="50D6987E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A post project questionnaire will be </w:t>
      </w:r>
      <w:r w:rsidR="59FAF6B6">
        <w:t>answered.</w:t>
      </w:r>
    </w:p>
    <w:p w14:paraId="3EDB2671" w14:textId="614955FB" w:rsidR="00B55100" w:rsidRDefault="00B55100" w:rsidP="00B55100">
      <w:pPr>
        <w:pStyle w:val="ListParagraph"/>
        <w:numPr>
          <w:ilvl w:val="0"/>
          <w:numId w:val="12"/>
        </w:numPr>
      </w:pPr>
      <w:r>
        <w:t>The code base, images etc will be kept up to date in a github</w:t>
      </w:r>
      <w:r w:rsidR="007F0368">
        <w:rPr>
          <w:rStyle w:val="FootnoteReference"/>
        </w:rPr>
        <w:footnoteReference w:id="1"/>
      </w:r>
      <w:r>
        <w:t xml:space="preserve"> repository shared with me.</w:t>
      </w:r>
    </w:p>
    <w:p w14:paraId="785E99A9" w14:textId="77777777" w:rsidR="00906285" w:rsidRDefault="00906285" w:rsidP="00B55100">
      <w:pPr>
        <w:pStyle w:val="ListParagraph"/>
        <w:numPr>
          <w:ilvl w:val="0"/>
          <w:numId w:val="12"/>
        </w:numPr>
      </w:pPr>
      <w:r>
        <w:t>You will create a design document that must be approved before you may start coding.</w:t>
      </w:r>
    </w:p>
    <w:p w14:paraId="6039D5B7" w14:textId="204F72BF" w:rsidR="002E3CE1" w:rsidRDefault="002E3CE1" w:rsidP="00B55100">
      <w:pPr>
        <w:pStyle w:val="ListParagraph"/>
        <w:numPr>
          <w:ilvl w:val="0"/>
          <w:numId w:val="12"/>
        </w:numPr>
      </w:pPr>
      <w:r>
        <w:t>Document</w:t>
      </w:r>
      <w:r w:rsidR="007F0368">
        <w:rPr>
          <w:rStyle w:val="FootnoteReference"/>
        </w:rPr>
        <w:footnoteReference w:id="2"/>
      </w:r>
      <w:r>
        <w:t xml:space="preserve"> History</w:t>
      </w:r>
    </w:p>
    <w:p w14:paraId="25C8A7EC" w14:textId="77777777" w:rsidR="00B55100" w:rsidRDefault="00B66E09" w:rsidP="00B55100">
      <w:pPr>
        <w:pStyle w:val="ListParagraph"/>
        <w:numPr>
          <w:ilvl w:val="0"/>
          <w:numId w:val="12"/>
        </w:numPr>
      </w:pPr>
      <w:r>
        <w:t>It must be completed by M</w:t>
      </w:r>
      <w:r w:rsidR="00B55100">
        <w:t>ay 7</w:t>
      </w:r>
      <w:r w:rsidR="00B55100" w:rsidRPr="00B55100">
        <w:rPr>
          <w:vertAlign w:val="superscript"/>
        </w:rPr>
        <w:t>th</w:t>
      </w:r>
    </w:p>
    <w:p w14:paraId="1DDEC56E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If you finish early, I may ask you to enhance it.</w:t>
      </w:r>
    </w:p>
    <w:p w14:paraId="0648C563" w14:textId="77777777" w:rsidR="00B55100" w:rsidRDefault="00B55100" w:rsidP="00B55100">
      <w:pPr>
        <w:pStyle w:val="Heading2"/>
      </w:pPr>
      <w:bookmarkStart w:id="3" w:name="_Toc72415015"/>
      <w:r>
        <w:t>Detailed Questions</w:t>
      </w:r>
      <w:bookmarkEnd w:id="3"/>
    </w:p>
    <w:p w14:paraId="30C911D3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 xml:space="preserve">What language do you plan on </w:t>
      </w:r>
      <w:r w:rsidR="00906285">
        <w:t>using</w:t>
      </w:r>
      <w:r>
        <w:t>?</w:t>
      </w:r>
    </w:p>
    <w:p w14:paraId="2CBDA199" w14:textId="2535D8BC" w:rsidR="00B55100" w:rsidRDefault="00B55100" w:rsidP="00B55100">
      <w:pPr>
        <w:pStyle w:val="ListParagraph"/>
        <w:numPr>
          <w:ilvl w:val="0"/>
          <w:numId w:val="12"/>
        </w:numPr>
      </w:pPr>
      <w:r>
        <w:t>Will you have a database</w:t>
      </w:r>
      <w:sdt>
        <w:sdtPr>
          <w:id w:val="2026052164"/>
          <w:citation/>
        </w:sdtPr>
        <w:sdtContent>
          <w:r w:rsidR="007F0368">
            <w:fldChar w:fldCharType="begin"/>
          </w:r>
          <w:r w:rsidR="007F0368">
            <w:instrText xml:space="preserve"> CITATION Bal20 \l 1033 </w:instrText>
          </w:r>
          <w:r w:rsidR="007F0368">
            <w:fldChar w:fldCharType="separate"/>
          </w:r>
          <w:r w:rsidR="00206C62">
            <w:rPr>
              <w:noProof/>
            </w:rPr>
            <w:t xml:space="preserve"> (Ball, 2020)</w:t>
          </w:r>
          <w:r w:rsidR="007F0368">
            <w:fldChar w:fldCharType="end"/>
          </w:r>
        </w:sdtContent>
      </w:sdt>
      <w:r>
        <w:t>, if so which one?</w:t>
      </w:r>
    </w:p>
    <w:p w14:paraId="01ED2B2D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How many hours do you expect this to take?</w:t>
      </w:r>
    </w:p>
    <w:p w14:paraId="029E007E" w14:textId="77777777" w:rsidR="00B55100" w:rsidRPr="00B55100" w:rsidRDefault="00B55100" w:rsidP="00B55100">
      <w:pPr>
        <w:pStyle w:val="ListParagraph"/>
        <w:numPr>
          <w:ilvl w:val="0"/>
          <w:numId w:val="12"/>
        </w:numPr>
      </w:pPr>
      <w:r>
        <w:t xml:space="preserve">Do you plan on using language features that we have not covered in class, if so, which </w:t>
      </w:r>
      <w:r w:rsidR="00906285">
        <w:t>ones?</w:t>
      </w:r>
    </w:p>
    <w:p w14:paraId="02859C86" w14:textId="77777777" w:rsidR="00B55100" w:rsidRDefault="00B55100" w:rsidP="00B55100"/>
    <w:p w14:paraId="5AD27460" w14:textId="77777777" w:rsidR="00B55100" w:rsidRDefault="00906285" w:rsidP="00B55100">
      <w:pPr>
        <w:pStyle w:val="Heading2"/>
      </w:pPr>
      <w:bookmarkStart w:id="4" w:name="_Toc72415016"/>
      <w:r>
        <w:t>Make your case</w:t>
      </w:r>
      <w:bookmarkEnd w:id="4"/>
    </w:p>
    <w:p w14:paraId="56C765D3" w14:textId="77777777" w:rsidR="00906285" w:rsidRPr="00906285" w:rsidRDefault="00906285" w:rsidP="00906285">
      <w:pPr>
        <w:pStyle w:val="ListParagraph"/>
        <w:numPr>
          <w:ilvl w:val="0"/>
          <w:numId w:val="12"/>
        </w:numPr>
      </w:pPr>
      <w:r>
        <w:rPr>
          <w:i/>
        </w:rPr>
        <w:t xml:space="preserve">In this area, replace this text, with your case.  Why should I approve this proposal?  Why do you want to do this project? </w:t>
      </w:r>
    </w:p>
    <w:p w14:paraId="3A9A364E" w14:textId="77777777" w:rsidR="00906285" w:rsidRPr="00906285" w:rsidRDefault="00906285" w:rsidP="00906285">
      <w:pPr>
        <w:pStyle w:val="ListParagraph"/>
        <w:numPr>
          <w:ilvl w:val="0"/>
          <w:numId w:val="12"/>
        </w:numPr>
      </w:pPr>
      <w:r>
        <w:rPr>
          <w:i/>
        </w:rPr>
        <w:t>What is your goal with this project?</w:t>
      </w:r>
    </w:p>
    <w:p w14:paraId="49222255" w14:textId="77777777" w:rsidR="00906285" w:rsidRPr="00906285" w:rsidRDefault="00906285" w:rsidP="00906285">
      <w:pPr>
        <w:pStyle w:val="ListParagraph"/>
        <w:numPr>
          <w:ilvl w:val="0"/>
          <w:numId w:val="12"/>
        </w:numPr>
      </w:pPr>
      <w:r>
        <w:rPr>
          <w:i/>
        </w:rPr>
        <w:t>If you are not going to use python, explain why.</w:t>
      </w:r>
    </w:p>
    <w:p w14:paraId="3D8BE21B" w14:textId="5E60D1CE" w:rsidR="00906285" w:rsidRPr="00906285" w:rsidRDefault="00906285" w:rsidP="04E7B9D4">
      <w:pPr>
        <w:pStyle w:val="ListParagraph"/>
        <w:numPr>
          <w:ilvl w:val="0"/>
          <w:numId w:val="12"/>
        </w:numPr>
      </w:pPr>
      <w:r w:rsidRPr="04E7B9D4">
        <w:rPr>
          <w:i/>
          <w:iCs/>
        </w:rPr>
        <w:t xml:space="preserve">In a slightly more detail level than your overview – Explain how you will solve this issue in the required </w:t>
      </w:r>
      <w:r w:rsidR="223EBB31" w:rsidRPr="04E7B9D4">
        <w:rPr>
          <w:i/>
          <w:iCs/>
        </w:rPr>
        <w:t>t</w:t>
      </w:r>
      <w:r w:rsidRPr="04E7B9D4">
        <w:rPr>
          <w:i/>
          <w:iCs/>
        </w:rPr>
        <w:t xml:space="preserve">ime </w:t>
      </w:r>
      <w:r w:rsidR="3C116753" w:rsidRPr="04E7B9D4">
        <w:rPr>
          <w:i/>
          <w:iCs/>
        </w:rPr>
        <w:t>c</w:t>
      </w:r>
      <w:r w:rsidRPr="04E7B9D4">
        <w:rPr>
          <w:i/>
          <w:iCs/>
        </w:rPr>
        <w:t>onstraints</w:t>
      </w:r>
      <w:r w:rsidR="7A944620" w:rsidRPr="04E7B9D4">
        <w:rPr>
          <w:i/>
          <w:iCs/>
        </w:rPr>
        <w:t>.</w:t>
      </w:r>
    </w:p>
    <w:p w14:paraId="3A6E0DBC" w14:textId="11354C5F" w:rsidR="00906285" w:rsidRPr="00906285" w:rsidRDefault="00906285" w:rsidP="00906285">
      <w:pPr>
        <w:pStyle w:val="ListParagraph"/>
        <w:numPr>
          <w:ilvl w:val="0"/>
          <w:numId w:val="12"/>
        </w:numPr>
      </w:pPr>
      <w:r w:rsidRPr="04E7B9D4">
        <w:rPr>
          <w:i/>
          <w:iCs/>
        </w:rPr>
        <w:t xml:space="preserve">If you’re passionate about what you want to do and you are worried I may decline the proposal, make your </w:t>
      </w:r>
      <w:r w:rsidR="65DF307E" w:rsidRPr="04E7B9D4">
        <w:rPr>
          <w:i/>
          <w:iCs/>
        </w:rPr>
        <w:t>c</w:t>
      </w:r>
      <w:r w:rsidRPr="04E7B9D4">
        <w:rPr>
          <w:i/>
          <w:iCs/>
        </w:rPr>
        <w:t xml:space="preserve">ase!  </w:t>
      </w:r>
    </w:p>
    <w:p w14:paraId="2B11BCAA" w14:textId="77777777" w:rsidR="00906285" w:rsidRDefault="00906285" w:rsidP="00906285">
      <w:pPr>
        <w:pStyle w:val="Heading2"/>
      </w:pPr>
      <w:bookmarkStart w:id="5" w:name="_Toc72415017"/>
      <w:r>
        <w:t>Grading</w:t>
      </w:r>
      <w:bookmarkEnd w:id="5"/>
    </w:p>
    <w:p w14:paraId="627F97A7" w14:textId="77777777" w:rsidR="00906285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</w:r>
      <w:r w:rsidR="00906285">
        <w:t>Proposal</w:t>
      </w:r>
    </w:p>
    <w:p w14:paraId="53E9CFF6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Design Document</w:t>
      </w:r>
    </w:p>
    <w:p w14:paraId="4BDBF89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Github</w:t>
      </w:r>
    </w:p>
    <w:p w14:paraId="50DCAC1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 xml:space="preserve">10 Points </w:t>
      </w:r>
      <w:r>
        <w:tab/>
      </w:r>
      <w:r>
        <w:tab/>
        <w:t>Interim Review</w:t>
      </w:r>
    </w:p>
    <w:p w14:paraId="3CC2FC7F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lastRenderedPageBreak/>
        <w:t>50 Points</w:t>
      </w:r>
      <w:r>
        <w:tab/>
      </w:r>
      <w:r>
        <w:tab/>
        <w:t>Project Grade</w:t>
      </w:r>
    </w:p>
    <w:p w14:paraId="1F5D5D92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Program Documentation</w:t>
      </w:r>
    </w:p>
    <w:p w14:paraId="5BDB5DD0" w14:textId="77777777" w:rsidR="002E3CE1" w:rsidRPr="00906285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Post Project Questionnaire</w:t>
      </w:r>
    </w:p>
    <w:p w14:paraId="09AAE21C" w14:textId="77777777" w:rsidR="002E3CE1" w:rsidRDefault="002E3CE1" w:rsidP="002E3CE1">
      <w:pPr>
        <w:pStyle w:val="Heading2"/>
      </w:pPr>
      <w:bookmarkStart w:id="6" w:name="_Toc72415018"/>
      <w:r>
        <w:t>Document History</w:t>
      </w:r>
      <w:bookmarkEnd w:id="6"/>
    </w:p>
    <w:p w14:paraId="7BB11513" w14:textId="77777777" w:rsidR="00907CBB" w:rsidRDefault="00907CBB" w:rsidP="002E3CE1">
      <w:pPr>
        <w:ind w:left="0"/>
      </w:pP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1316"/>
        <w:gridCol w:w="1122"/>
        <w:gridCol w:w="1869"/>
        <w:gridCol w:w="1518"/>
        <w:gridCol w:w="1577"/>
        <w:gridCol w:w="1958"/>
      </w:tblGrid>
      <w:tr w:rsidR="002E3CE1" w14:paraId="62DC9007" w14:textId="77777777" w:rsidTr="002E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8" w:type="dxa"/>
            <w:tcBorders>
              <w:top w:val="nil"/>
              <w:left w:val="nil"/>
            </w:tcBorders>
          </w:tcPr>
          <w:p w14:paraId="53826FFD" w14:textId="77777777" w:rsidR="002E3CE1" w:rsidRDefault="002E3CE1">
            <w:pPr>
              <w:pStyle w:val="Tabletext"/>
            </w:pPr>
            <w:r>
              <w:t>Status</w:t>
            </w:r>
          </w:p>
        </w:tc>
        <w:tc>
          <w:tcPr>
            <w:tcW w:w="1152" w:type="dxa"/>
            <w:tcBorders>
              <w:top w:val="nil"/>
              <w:left w:val="nil"/>
            </w:tcBorders>
            <w:vAlign w:val="bottom"/>
          </w:tcPr>
          <w:p w14:paraId="4E0F20F0" w14:textId="77777777" w:rsidR="002E3CE1" w:rsidRDefault="00A17FCE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66CA23E1F572424EAC3EEBAE38AFB99E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Date recorded</w:t>
                </w:r>
              </w:sdtContent>
            </w:sdt>
          </w:p>
        </w:tc>
        <w:tc>
          <w:tcPr>
            <w:tcW w:w="2009" w:type="dxa"/>
            <w:tcBorders>
              <w:top w:val="nil"/>
            </w:tcBorders>
            <w:vAlign w:val="bottom"/>
          </w:tcPr>
          <w:p w14:paraId="356F83D6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12216AC2" w14:textId="77777777" w:rsidR="002E3CE1" w:rsidRDefault="002E3CE1" w:rsidP="002E3CE1">
            <w:pPr>
              <w:pStyle w:val="Tabletext"/>
            </w:pPr>
            <w:r>
              <w:t>Severity</w:t>
            </w:r>
          </w:p>
        </w:tc>
        <w:tc>
          <w:tcPr>
            <w:tcW w:w="1577" w:type="dxa"/>
            <w:tcBorders>
              <w:top w:val="nil"/>
            </w:tcBorders>
            <w:vAlign w:val="bottom"/>
          </w:tcPr>
          <w:p w14:paraId="270948EE" w14:textId="77777777" w:rsidR="002E3CE1" w:rsidRDefault="00A17FCE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606421D251814D95B485F72F8E60BEF2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Impact</w:t>
                </w:r>
              </w:sdtContent>
            </w:sdt>
          </w:p>
        </w:tc>
        <w:tc>
          <w:tcPr>
            <w:tcW w:w="2126" w:type="dxa"/>
            <w:tcBorders>
              <w:top w:val="nil"/>
              <w:right w:val="nil"/>
            </w:tcBorders>
            <w:vAlign w:val="bottom"/>
          </w:tcPr>
          <w:p w14:paraId="2A3F8BA2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7504B8FE" w14:textId="77777777" w:rsidTr="002E3CE1">
        <w:tc>
          <w:tcPr>
            <w:tcW w:w="898" w:type="dxa"/>
            <w:tcBorders>
              <w:left w:val="nil"/>
            </w:tcBorders>
          </w:tcPr>
          <w:p w14:paraId="428E5600" w14:textId="77777777" w:rsidR="002E3CE1" w:rsidRDefault="002E3CE1">
            <w:pPr>
              <w:pStyle w:val="Tabletext"/>
            </w:pPr>
            <w:r>
              <w:t>Open/Closed</w:t>
            </w:r>
          </w:p>
        </w:tc>
        <w:sdt>
          <w:sdtPr>
            <w:alias w:val="Enter date1:"/>
            <w:tag w:val="Enter date1:"/>
            <w:id w:val="1769113207"/>
            <w:placeholder>
              <w:docPart w:val="718C4BD759094765B6CF1627587752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698628B2" w14:textId="77777777" w:rsidR="002E3CE1" w:rsidRDefault="002E3CE1">
                <w:pPr>
                  <w:pStyle w:val="Tabletext"/>
                </w:pPr>
                <w:r>
                  <w:t>Date 1</w:t>
                </w:r>
              </w:p>
            </w:tc>
          </w:sdtContent>
        </w:sdt>
        <w:tc>
          <w:tcPr>
            <w:tcW w:w="2009" w:type="dxa"/>
          </w:tcPr>
          <w:p w14:paraId="5AD427AD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18031116" w14:textId="77777777" w:rsidR="002E3CE1" w:rsidRDefault="002E3CE1" w:rsidP="002E3CE1">
            <w:pPr>
              <w:pStyle w:val="Tabletext"/>
            </w:pPr>
            <w:r>
              <w:t>Critical, Moderate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8B3286C" w14:textId="77777777" w:rsidR="002E3CE1" w:rsidRDefault="002E3CE1" w:rsidP="002E3CE1">
            <w:pPr>
              <w:pStyle w:val="Tabletext"/>
            </w:pPr>
            <w:r>
              <w:t>Schedule/Hours</w:t>
            </w:r>
          </w:p>
        </w:tc>
        <w:tc>
          <w:tcPr>
            <w:tcW w:w="2126" w:type="dxa"/>
            <w:tcBorders>
              <w:right w:val="nil"/>
            </w:tcBorders>
          </w:tcPr>
          <w:p w14:paraId="1C229040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0B99AF6A" w14:textId="77777777" w:rsidTr="002E3CE1">
        <w:tc>
          <w:tcPr>
            <w:tcW w:w="898" w:type="dxa"/>
            <w:tcBorders>
              <w:left w:val="nil"/>
            </w:tcBorders>
          </w:tcPr>
          <w:p w14:paraId="5139EEFE" w14:textId="77777777" w:rsidR="002E3CE1" w:rsidRDefault="002E3CE1">
            <w:pPr>
              <w:pStyle w:val="Tabletext"/>
            </w:pPr>
          </w:p>
        </w:tc>
        <w:sdt>
          <w:sdtPr>
            <w:alias w:val="Enter date2:"/>
            <w:tag w:val="Enter date2:"/>
            <w:id w:val="-867910882"/>
            <w:placeholder>
              <w:docPart w:val="9974ED90B6504FC6876649D4679EC4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369276E4" w14:textId="77777777" w:rsidR="002E3CE1" w:rsidRDefault="002E3CE1">
                <w:pPr>
                  <w:pStyle w:val="Tabletext"/>
                </w:pPr>
                <w:r>
                  <w:t>Date 2</w:t>
                </w:r>
              </w:p>
            </w:tc>
          </w:sdtContent>
        </w:sdt>
        <w:sdt>
          <w:sdtPr>
            <w:alias w:val="Enter description:"/>
            <w:tag w:val="Enter description:"/>
            <w:id w:val="1952057013"/>
            <w:placeholder>
              <w:docPart w:val="D9324106388446A19E19DF804AB3BA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2BE7E2E5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44040568"/>
            <w:placeholder>
              <w:docPart w:val="24D58AB8716A44A8BA928D6E7D888E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9F82B67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1086115604"/>
            <w:placeholder>
              <w:docPart w:val="4DFD0263049E4DA4B27CB1A6A443F5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40A601CF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1468088523"/>
            <w:placeholder>
              <w:docPart w:val="C836995963CB4AA2ADC3EF3FD5D379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3BA0318D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  <w:tr w:rsidR="002E3CE1" w14:paraId="63282AE3" w14:textId="77777777" w:rsidTr="002E3CE1">
        <w:tc>
          <w:tcPr>
            <w:tcW w:w="898" w:type="dxa"/>
            <w:tcBorders>
              <w:left w:val="nil"/>
            </w:tcBorders>
          </w:tcPr>
          <w:p w14:paraId="21EB2A09" w14:textId="77777777" w:rsidR="002E3CE1" w:rsidRDefault="002E3CE1">
            <w:pPr>
              <w:pStyle w:val="Tabletext"/>
            </w:pPr>
          </w:p>
        </w:tc>
        <w:sdt>
          <w:sdtPr>
            <w:alias w:val="Enter date3:"/>
            <w:tag w:val="Enter date3:"/>
            <w:id w:val="-591391038"/>
            <w:placeholder>
              <w:docPart w:val="8F38BBA86EDB4827952900E6131A62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55B85B68" w14:textId="77777777" w:rsidR="002E3CE1" w:rsidRDefault="002E3CE1">
                <w:pPr>
                  <w:pStyle w:val="Tabletext"/>
                </w:pPr>
                <w:r>
                  <w:t>Date 3</w:t>
                </w:r>
              </w:p>
            </w:tc>
          </w:sdtContent>
        </w:sdt>
        <w:sdt>
          <w:sdtPr>
            <w:alias w:val="Enter description:"/>
            <w:tag w:val="Enter description:"/>
            <w:id w:val="-310947652"/>
            <w:placeholder>
              <w:docPart w:val="4BE2FEB93A5A4E37A3F6C519750F80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1C979134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-149293531"/>
            <w:placeholder>
              <w:docPart w:val="A31FE648DED24E32B4B188CECD5A9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DAA4B5B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175033675"/>
            <w:placeholder>
              <w:docPart w:val="943F32E116D9405096DA57B16D9DDB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0919EF9A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-519857011"/>
            <w:placeholder>
              <w:docPart w:val="30C751B9BF9D41DE96CF422A0579A0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43099F11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sdt>
      <w:sdtPr>
        <w:id w:val="-121635453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auto"/>
          <w:sz w:val="22"/>
          <w:szCs w:val="22"/>
        </w:rPr>
      </w:sdtEndPr>
      <w:sdtContent>
        <w:p w14:paraId="3755E5AE" w14:textId="77777777" w:rsidR="00206C62" w:rsidRDefault="00206C62" w:rsidP="00206C62">
          <w:pPr>
            <w:pStyle w:val="Heading1"/>
            <w:ind w:left="0"/>
          </w:pPr>
        </w:p>
        <w:p w14:paraId="4A26886F" w14:textId="3FA1A579" w:rsidR="00206C62" w:rsidRDefault="00206C62" w:rsidP="00206C62">
          <w:pPr>
            <w:pStyle w:val="Heading1"/>
            <w:ind w:left="0"/>
          </w:pPr>
          <w:r>
            <w:t>Works Cited</w:t>
          </w:r>
        </w:p>
        <w:p w14:paraId="074FF477" w14:textId="77777777" w:rsidR="00206C62" w:rsidRDefault="00206C62" w:rsidP="00206C62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Ball, R. (2020, 05 16). Ink Poetry at it's best. </w:t>
          </w:r>
          <w:r>
            <w:rPr>
              <w:i/>
              <w:iCs/>
              <w:noProof/>
            </w:rPr>
            <w:t>Ink Poetry at it's best</w:t>
          </w:r>
          <w:r>
            <w:rPr>
              <w:noProof/>
            </w:rPr>
            <w:t>. Martinsburg, WV, US: Self.</w:t>
          </w:r>
        </w:p>
        <w:p w14:paraId="434CF16D" w14:textId="4CE71E1C" w:rsidR="00206C62" w:rsidRDefault="00206C62" w:rsidP="00206C62">
          <w:r>
            <w:rPr>
              <w:b/>
              <w:bCs/>
            </w:rPr>
            <w:fldChar w:fldCharType="end"/>
          </w:r>
        </w:p>
      </w:sdtContent>
    </w:sdt>
    <w:p w14:paraId="48F9F8EC" w14:textId="43C07A74" w:rsidR="00206C62" w:rsidRDefault="00206C62" w:rsidP="00206C62"/>
    <w:p w14:paraId="14535F8F" w14:textId="46F470A5" w:rsidR="00206C62" w:rsidRDefault="00206C62" w:rsidP="00206C62"/>
    <w:p w14:paraId="7C140A72" w14:textId="77777777" w:rsidR="007F0368" w:rsidRDefault="007F0368" w:rsidP="00206C62">
      <w:pPr>
        <w:jc w:val="center"/>
      </w:pPr>
      <w:bookmarkStart w:id="7" w:name="_GoBack"/>
      <w:bookmarkEnd w:id="7"/>
    </w:p>
    <w:p w14:paraId="17022CE5" w14:textId="311E8D00" w:rsidR="00907CBB" w:rsidRDefault="007F0368" w:rsidP="002E3CE1">
      <w:r>
        <w:rPr>
          <w:rStyle w:val="EndnoteReference"/>
        </w:rPr>
        <w:endnoteReference w:id="1"/>
      </w:r>
    </w:p>
    <w:sectPr w:rsidR="00907CBB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89735" w14:textId="77777777" w:rsidR="00A17FCE" w:rsidRDefault="00A17FCE">
      <w:r>
        <w:separator/>
      </w:r>
    </w:p>
    <w:p w14:paraId="50DDC27D" w14:textId="77777777" w:rsidR="00A17FCE" w:rsidRDefault="00A17FCE"/>
  </w:endnote>
  <w:endnote w:type="continuationSeparator" w:id="0">
    <w:p w14:paraId="1DA27248" w14:textId="77777777" w:rsidR="00A17FCE" w:rsidRDefault="00A17FCE">
      <w:r>
        <w:continuationSeparator/>
      </w:r>
    </w:p>
    <w:p w14:paraId="7C06F6EA" w14:textId="77777777" w:rsidR="00A17FCE" w:rsidRDefault="00A17FCE"/>
  </w:endnote>
  <w:endnote w:id="1">
    <w:p w14:paraId="6573BBAA" w14:textId="1FE215D2" w:rsidR="007F0368" w:rsidRDefault="007F0368">
      <w:pPr>
        <w:pStyle w:val="EndnoteText"/>
      </w:pPr>
      <w:r>
        <w:rPr>
          <w:rStyle w:val="EndnoteReference"/>
        </w:rPr>
        <w:endnoteRef/>
      </w:r>
      <w:r>
        <w:t xml:space="preserve"> This only appears on the last page of the document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391"/>
      <w:gridCol w:w="6490"/>
      <w:gridCol w:w="1479"/>
    </w:tblGrid>
    <w:tr w:rsidR="00907CBB" w14:paraId="3F6B832D" w14:textId="77777777" w:rsidTr="007F0368">
      <w:tc>
        <w:tcPr>
          <w:tcW w:w="743" w:type="pct"/>
        </w:tcPr>
        <w:p w14:paraId="446B9A0B" w14:textId="77777777" w:rsidR="00907CBB" w:rsidRDefault="00907CBB" w:rsidP="002E3CE1">
          <w:pPr>
            <w:pStyle w:val="Footer"/>
          </w:pPr>
        </w:p>
      </w:tc>
      <w:tc>
        <w:tcPr>
          <w:tcW w:w="3467" w:type="pct"/>
        </w:tcPr>
        <w:p w14:paraId="6F016F96" w14:textId="77777777" w:rsidR="00907CBB" w:rsidRDefault="00A17FCE" w:rsidP="002E3CE1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E4F37A99CCB74438AD625DD97D8E487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2E3CE1">
                <w:t>James Rumsey Coding – Student Project</w:t>
              </w:r>
            </w:sdtContent>
          </w:sdt>
        </w:p>
      </w:tc>
      <w:tc>
        <w:tcPr>
          <w:tcW w:w="790" w:type="pct"/>
        </w:tcPr>
        <w:p w14:paraId="2522B44C" w14:textId="19C4BF92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06C62">
            <w:rPr>
              <w:noProof/>
            </w:rPr>
            <w:t>1</w:t>
          </w:r>
          <w:r>
            <w:fldChar w:fldCharType="end"/>
          </w:r>
        </w:p>
      </w:tc>
    </w:tr>
  </w:tbl>
  <w:p w14:paraId="1A943EB3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69EC4" w14:textId="77777777" w:rsidR="00A17FCE" w:rsidRDefault="00A17FCE">
      <w:r>
        <w:separator/>
      </w:r>
    </w:p>
    <w:p w14:paraId="2F65A616" w14:textId="77777777" w:rsidR="00A17FCE" w:rsidRDefault="00A17FCE"/>
  </w:footnote>
  <w:footnote w:type="continuationSeparator" w:id="0">
    <w:p w14:paraId="71196D3B" w14:textId="77777777" w:rsidR="00A17FCE" w:rsidRDefault="00A17FCE">
      <w:r>
        <w:continuationSeparator/>
      </w:r>
    </w:p>
    <w:p w14:paraId="778061DF" w14:textId="77777777" w:rsidR="00A17FCE" w:rsidRDefault="00A17FCE"/>
  </w:footnote>
  <w:footnote w:id="1">
    <w:p w14:paraId="55745F11" w14:textId="0F02DB71" w:rsidR="007F0368" w:rsidRDefault="007F0368">
      <w:pPr>
        <w:pStyle w:val="FootnoteText"/>
      </w:pPr>
      <w:r>
        <w:rPr>
          <w:rStyle w:val="FootnoteReference"/>
        </w:rPr>
        <w:footnoteRef/>
      </w:r>
      <w:r>
        <w:t xml:space="preserve"> Github is a public free tool for Source Code storage and versioning</w:t>
      </w:r>
    </w:p>
  </w:footnote>
  <w:footnote w:id="2">
    <w:p w14:paraId="22F1D73D" w14:textId="1F6697CA" w:rsidR="007F0368" w:rsidRDefault="007F0368">
      <w:pPr>
        <w:pStyle w:val="FootnoteText"/>
      </w:pPr>
      <w:r>
        <w:rPr>
          <w:rStyle w:val="FootnoteReference"/>
        </w:rPr>
        <w:footnoteRef/>
      </w:r>
      <w:r>
        <w:t xml:space="preserve"> This is another Foot 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F00F" w14:textId="77777777" w:rsidR="00907CBB" w:rsidRPr="00B66E09" w:rsidRDefault="04E7B9D4" w:rsidP="00B66E09">
    <w:pPr>
      <w:pStyle w:val="Header"/>
    </w:pPr>
    <w:r>
      <w:rPr>
        <w:noProof/>
        <w:lang w:eastAsia="en-US"/>
      </w:rPr>
      <w:drawing>
        <wp:inline distT="0" distB="0" distL="0" distR="0" wp14:anchorId="1882FE3A" wp14:editId="248A6358">
          <wp:extent cx="2105025" cy="7905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A8ED" w14:textId="77777777" w:rsidR="00736E05" w:rsidRDefault="00B66E09">
    <w:pPr>
      <w:pStyle w:val="Header"/>
    </w:pPr>
    <w:r>
      <w:rPr>
        <w:noProof/>
        <w:lang w:eastAsia="en-US"/>
      </w:rPr>
      <w:drawing>
        <wp:inline distT="0" distB="0" distL="0" distR="0" wp14:anchorId="18E18336" wp14:editId="1E73623F">
          <wp:extent cx="2103120" cy="79552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RTI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7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6E05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8CC422" wp14:editId="724D1D7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434D6A9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5223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DF8z7ObAMAAEULAAAOAAAAAAAAAAAAAAAAAC4CAABkcnMvZTJvRG9jLnhtbFBLAQItABQABgAI&#10;AAAAIQDmMrw13gAAAAkBAAAPAAAAAAAAAAAAAAAAAMYFAABkcnMvZG93bnJldi54bWxQSwUGAAAA&#10;AAQABADzAAAA0QYAAAAA&#10;">
              <v:rect id="Rectangle 3" style="position:absolute;width:2286;height:87820;visibility:visible;mso-wrap-style:square;v-text-anchor:middle" alt="Decorative sidebar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A20556"/>
    <w:multiLevelType w:val="hybridMultilevel"/>
    <w:tmpl w:val="BC98A198"/>
    <w:lvl w:ilvl="0" w:tplc="EAC8B31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09"/>
    <w:rsid w:val="00067E02"/>
    <w:rsid w:val="00107CB6"/>
    <w:rsid w:val="0013333F"/>
    <w:rsid w:val="00193898"/>
    <w:rsid w:val="00206C62"/>
    <w:rsid w:val="002B21AE"/>
    <w:rsid w:val="002C4500"/>
    <w:rsid w:val="002E3CE1"/>
    <w:rsid w:val="00312DD5"/>
    <w:rsid w:val="0033593E"/>
    <w:rsid w:val="004534A5"/>
    <w:rsid w:val="004566FA"/>
    <w:rsid w:val="00495232"/>
    <w:rsid w:val="004A4EC4"/>
    <w:rsid w:val="005331CA"/>
    <w:rsid w:val="005504AE"/>
    <w:rsid w:val="00595275"/>
    <w:rsid w:val="006529AC"/>
    <w:rsid w:val="00660B21"/>
    <w:rsid w:val="00714CE5"/>
    <w:rsid w:val="00736E05"/>
    <w:rsid w:val="007F0368"/>
    <w:rsid w:val="00822A8D"/>
    <w:rsid w:val="00831731"/>
    <w:rsid w:val="00852FE0"/>
    <w:rsid w:val="00874542"/>
    <w:rsid w:val="00906285"/>
    <w:rsid w:val="00907CBB"/>
    <w:rsid w:val="00913AE4"/>
    <w:rsid w:val="00976A9B"/>
    <w:rsid w:val="0099384F"/>
    <w:rsid w:val="009A32A1"/>
    <w:rsid w:val="009E74E5"/>
    <w:rsid w:val="00A17FCE"/>
    <w:rsid w:val="00A46AF1"/>
    <w:rsid w:val="00A72CC5"/>
    <w:rsid w:val="00A8379A"/>
    <w:rsid w:val="00B55100"/>
    <w:rsid w:val="00B55F12"/>
    <w:rsid w:val="00B66E09"/>
    <w:rsid w:val="00B87079"/>
    <w:rsid w:val="00C41938"/>
    <w:rsid w:val="00C64B77"/>
    <w:rsid w:val="00CB5473"/>
    <w:rsid w:val="00DA0B66"/>
    <w:rsid w:val="00E279B8"/>
    <w:rsid w:val="00E756E6"/>
    <w:rsid w:val="00EA05B8"/>
    <w:rsid w:val="00EB203B"/>
    <w:rsid w:val="04E7B9D4"/>
    <w:rsid w:val="1C72DA9F"/>
    <w:rsid w:val="1D89C1E6"/>
    <w:rsid w:val="1F837410"/>
    <w:rsid w:val="223EBB31"/>
    <w:rsid w:val="2297AFC3"/>
    <w:rsid w:val="22C2CDDE"/>
    <w:rsid w:val="279F0C2B"/>
    <w:rsid w:val="28ED1058"/>
    <w:rsid w:val="334DF169"/>
    <w:rsid w:val="34E99F5E"/>
    <w:rsid w:val="3C116753"/>
    <w:rsid w:val="56CD9BA8"/>
    <w:rsid w:val="59FAF6B6"/>
    <w:rsid w:val="5EE78AB9"/>
    <w:rsid w:val="65DF307E"/>
    <w:rsid w:val="66E16254"/>
    <w:rsid w:val="7A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0BB2F"/>
  <w15:chartTrackingRefBased/>
  <w15:docId w15:val="{BE2D2668-B88F-4E6E-8763-2AC41D9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66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A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F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9527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95275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F036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03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036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036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03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0368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F0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94531B4B7D4ABFABE5BE31ED02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04D1-8012-4BD8-AB5B-DC4142F9F977}"/>
      </w:docPartPr>
      <w:docPartBody>
        <w:p w:rsidR="000A3C77" w:rsidRDefault="006529AC">
          <w:pPr>
            <w:pStyle w:val="F394531B4B7D4ABFABE5BE31ED027A7A"/>
          </w:pPr>
          <w:r>
            <w:t>Presented by:</w:t>
          </w:r>
        </w:p>
      </w:docPartBody>
    </w:docPart>
    <w:docPart>
      <w:docPartPr>
        <w:name w:val="9851A882E050447FA9237FF3B5055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AA42-32DA-4341-90A7-6E8193F2C000}"/>
      </w:docPartPr>
      <w:docPartBody>
        <w:p w:rsidR="000A3C77" w:rsidRDefault="006529AC">
          <w:pPr>
            <w:pStyle w:val="9851A882E050447FA9237FF3B5055C23"/>
          </w:pPr>
          <w:r>
            <w:t>Your name</w:t>
          </w:r>
        </w:p>
      </w:docPartBody>
    </w:docPart>
    <w:docPart>
      <w:docPartPr>
        <w:name w:val="978ED333248C41BB99131DD88F03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41F0-87B7-4528-8B6D-B43911D0F277}"/>
      </w:docPartPr>
      <w:docPartBody>
        <w:p w:rsidR="000A3C77" w:rsidRDefault="006529AC">
          <w:pPr>
            <w:pStyle w:val="978ED333248C41BB99131DD88F03B91C"/>
          </w:pPr>
          <w:r>
            <w:t>company name</w:t>
          </w:r>
        </w:p>
      </w:docPartBody>
    </w:docPart>
    <w:docPart>
      <w:docPartPr>
        <w:name w:val="2C88D11115D6421A867846EC0CD6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4C39-AA25-4080-8BE3-A8E88D444A2C}"/>
      </w:docPartPr>
      <w:docPartBody>
        <w:p w:rsidR="000A3C77" w:rsidRDefault="006529AC">
          <w:pPr>
            <w:pStyle w:val="2C88D11115D6421A867846EC0CD65CDB"/>
          </w:pPr>
          <w:r>
            <w:t>Company address</w:t>
          </w:r>
        </w:p>
      </w:docPartBody>
    </w:docPart>
    <w:docPart>
      <w:docPartPr>
        <w:name w:val="3DB6E115D4734DA58DD553B50A782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9C07-D2C7-4F7D-9A4D-E15ED34BCC7C}"/>
      </w:docPartPr>
      <w:docPartBody>
        <w:p w:rsidR="000A3C77" w:rsidRDefault="006529AC">
          <w:pPr>
            <w:pStyle w:val="3DB6E115D4734DA58DD553B50A7825EE"/>
          </w:pPr>
          <w:r>
            <w:t>Project Communication Plan</w:t>
          </w:r>
        </w:p>
      </w:docPartBody>
    </w:docPart>
    <w:docPart>
      <w:docPartPr>
        <w:name w:val="E4F37A99CCB74438AD625DD97D8E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3284-E89C-436F-9E0C-CC5B1E87624C}"/>
      </w:docPartPr>
      <w:docPartBody>
        <w:p w:rsidR="000A3C77" w:rsidRDefault="006529AC">
          <w:pPr>
            <w:pStyle w:val="E4F37A99CCB74438AD625DD97D8E4876"/>
          </w:pPr>
          <w:r>
            <w:t>Probability</w:t>
          </w:r>
        </w:p>
      </w:docPartBody>
    </w:docPart>
    <w:docPart>
      <w:docPartPr>
        <w:name w:val="66CA23E1F572424EAC3EEBAE38AF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CE7-B041-47E0-9688-4563E8344697}"/>
      </w:docPartPr>
      <w:docPartBody>
        <w:p w:rsidR="000A3C77" w:rsidRDefault="006529AC" w:rsidP="006529AC">
          <w:pPr>
            <w:pStyle w:val="66CA23E1F572424EAC3EEBAE38AFB99E"/>
          </w:pPr>
          <w:r>
            <w:t>Date recorded</w:t>
          </w:r>
        </w:p>
      </w:docPartBody>
    </w:docPart>
    <w:docPart>
      <w:docPartPr>
        <w:name w:val="606421D251814D95B485F72F8E60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C438-27AB-4351-9D75-BFFAEA247EB3}"/>
      </w:docPartPr>
      <w:docPartBody>
        <w:p w:rsidR="000A3C77" w:rsidRDefault="006529AC" w:rsidP="006529AC">
          <w:pPr>
            <w:pStyle w:val="606421D251814D95B485F72F8E60BEF2"/>
          </w:pPr>
          <w:r>
            <w:t>Impact</w:t>
          </w:r>
        </w:p>
      </w:docPartBody>
    </w:docPart>
    <w:docPart>
      <w:docPartPr>
        <w:name w:val="718C4BD759094765B6CF162758775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4EF8-0CEE-4E55-8A43-F7F47127E330}"/>
      </w:docPartPr>
      <w:docPartBody>
        <w:p w:rsidR="000A3C77" w:rsidRDefault="006529AC" w:rsidP="006529AC">
          <w:pPr>
            <w:pStyle w:val="718C4BD759094765B6CF1627587752BD"/>
          </w:pPr>
          <w:r>
            <w:t>Date 1</w:t>
          </w:r>
        </w:p>
      </w:docPartBody>
    </w:docPart>
    <w:docPart>
      <w:docPartPr>
        <w:name w:val="9974ED90B6504FC6876649D4679E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00E2-3255-4B0A-90C7-AD7EDCBF91CE}"/>
      </w:docPartPr>
      <w:docPartBody>
        <w:p w:rsidR="000A3C77" w:rsidRDefault="006529AC" w:rsidP="006529AC">
          <w:pPr>
            <w:pStyle w:val="9974ED90B6504FC6876649D4679EC4D6"/>
          </w:pPr>
          <w:r>
            <w:t>Date 2</w:t>
          </w:r>
        </w:p>
      </w:docPartBody>
    </w:docPart>
    <w:docPart>
      <w:docPartPr>
        <w:name w:val="D9324106388446A19E19DF804AB3B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4D3C-ED8F-4A7A-802A-C99E3FDB0CF4}"/>
      </w:docPartPr>
      <w:docPartBody>
        <w:p w:rsidR="000A3C77" w:rsidRDefault="006529AC" w:rsidP="006529AC">
          <w:pPr>
            <w:pStyle w:val="D9324106388446A19E19DF804AB3BA31"/>
          </w:pPr>
          <w:r>
            <w:t>Description</w:t>
          </w:r>
        </w:p>
      </w:docPartBody>
    </w:docPart>
    <w:docPart>
      <w:docPartPr>
        <w:name w:val="24D58AB8716A44A8BA928D6E7D88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3C41F-75FC-49F8-9B4C-D0C95572A291}"/>
      </w:docPartPr>
      <w:docPartBody>
        <w:p w:rsidR="000A3C77" w:rsidRDefault="006529AC" w:rsidP="006529AC">
          <w:pPr>
            <w:pStyle w:val="24D58AB8716A44A8BA928D6E7D888E32"/>
          </w:pPr>
          <w:r>
            <w:t>Probability</w:t>
          </w:r>
        </w:p>
      </w:docPartBody>
    </w:docPart>
    <w:docPart>
      <w:docPartPr>
        <w:name w:val="4DFD0263049E4DA4B27CB1A6A443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C6F9F-2DF2-4802-9123-88735BE845A6}"/>
      </w:docPartPr>
      <w:docPartBody>
        <w:p w:rsidR="000A3C77" w:rsidRDefault="006529AC" w:rsidP="006529AC">
          <w:pPr>
            <w:pStyle w:val="4DFD0263049E4DA4B27CB1A6A443F52B"/>
          </w:pPr>
          <w:r>
            <w:t>Impact</w:t>
          </w:r>
        </w:p>
      </w:docPartBody>
    </w:docPart>
    <w:docPart>
      <w:docPartPr>
        <w:name w:val="C836995963CB4AA2ADC3EF3FD5D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6DF0-5832-4CD0-8AAD-502C8ACEBF22}"/>
      </w:docPartPr>
      <w:docPartBody>
        <w:p w:rsidR="000A3C77" w:rsidRDefault="006529AC" w:rsidP="006529AC">
          <w:pPr>
            <w:pStyle w:val="C836995963CB4AA2ADC3EF3FD5D37992"/>
          </w:pPr>
          <w:r>
            <w:t>Plan</w:t>
          </w:r>
        </w:p>
      </w:docPartBody>
    </w:docPart>
    <w:docPart>
      <w:docPartPr>
        <w:name w:val="8F38BBA86EDB4827952900E6131A6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A9DAE-D594-43DA-9140-5EFC68C4CCA2}"/>
      </w:docPartPr>
      <w:docPartBody>
        <w:p w:rsidR="000A3C77" w:rsidRDefault="006529AC" w:rsidP="006529AC">
          <w:pPr>
            <w:pStyle w:val="8F38BBA86EDB4827952900E6131A6272"/>
          </w:pPr>
          <w:r>
            <w:t>Date 3</w:t>
          </w:r>
        </w:p>
      </w:docPartBody>
    </w:docPart>
    <w:docPart>
      <w:docPartPr>
        <w:name w:val="4BE2FEB93A5A4E37A3F6C519750F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29C0-B5B5-4322-A1B5-B83254D75C89}"/>
      </w:docPartPr>
      <w:docPartBody>
        <w:p w:rsidR="000A3C77" w:rsidRDefault="006529AC" w:rsidP="006529AC">
          <w:pPr>
            <w:pStyle w:val="4BE2FEB93A5A4E37A3F6C519750F802B"/>
          </w:pPr>
          <w:r>
            <w:t>Description</w:t>
          </w:r>
        </w:p>
      </w:docPartBody>
    </w:docPart>
    <w:docPart>
      <w:docPartPr>
        <w:name w:val="A31FE648DED24E32B4B188CECD5A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DF64-7151-4FD2-ADCA-076CC123D81D}"/>
      </w:docPartPr>
      <w:docPartBody>
        <w:p w:rsidR="000A3C77" w:rsidRDefault="006529AC" w:rsidP="006529AC">
          <w:pPr>
            <w:pStyle w:val="A31FE648DED24E32B4B188CECD5A9A8C"/>
          </w:pPr>
          <w:r>
            <w:t>Probability</w:t>
          </w:r>
        </w:p>
      </w:docPartBody>
    </w:docPart>
    <w:docPart>
      <w:docPartPr>
        <w:name w:val="943F32E116D9405096DA57B16D9D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E374-9031-4F0E-A66E-98A9F11D0A15}"/>
      </w:docPartPr>
      <w:docPartBody>
        <w:p w:rsidR="000A3C77" w:rsidRDefault="006529AC" w:rsidP="006529AC">
          <w:pPr>
            <w:pStyle w:val="943F32E116D9405096DA57B16D9DDB88"/>
          </w:pPr>
          <w:r>
            <w:t>Impact</w:t>
          </w:r>
        </w:p>
      </w:docPartBody>
    </w:docPart>
    <w:docPart>
      <w:docPartPr>
        <w:name w:val="30C751B9BF9D41DE96CF422A0579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6970-8B3D-45D2-90B6-916F7F462C71}"/>
      </w:docPartPr>
      <w:docPartBody>
        <w:p w:rsidR="000A3C77" w:rsidRDefault="006529AC" w:rsidP="006529AC">
          <w:pPr>
            <w:pStyle w:val="30C751B9BF9D41DE96CF422A0579A053"/>
          </w:pPr>
          <w:r>
            <w:t>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C"/>
    <w:rsid w:val="000A3C77"/>
    <w:rsid w:val="006529AC"/>
    <w:rsid w:val="00A1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08540B0384065A8E54107CB87B476">
    <w:name w:val="33D08540B0384065A8E54107CB87B476"/>
  </w:style>
  <w:style w:type="paragraph" w:customStyle="1" w:styleId="854C7DA8052B48E69C06C298676CB746">
    <w:name w:val="854C7DA8052B48E69C06C298676CB746"/>
  </w:style>
  <w:style w:type="paragraph" w:customStyle="1" w:styleId="EAD562F79B9D48C5AD2D38260C6A8D2D">
    <w:name w:val="EAD562F79B9D48C5AD2D38260C6A8D2D"/>
  </w:style>
  <w:style w:type="paragraph" w:customStyle="1" w:styleId="F394531B4B7D4ABFABE5BE31ED027A7A">
    <w:name w:val="F394531B4B7D4ABFABE5BE31ED027A7A"/>
  </w:style>
  <w:style w:type="paragraph" w:customStyle="1" w:styleId="9851A882E050447FA9237FF3B5055C23">
    <w:name w:val="9851A882E050447FA9237FF3B5055C23"/>
  </w:style>
  <w:style w:type="paragraph" w:customStyle="1" w:styleId="978ED333248C41BB99131DD88F03B91C">
    <w:name w:val="978ED333248C41BB99131DD88F03B91C"/>
  </w:style>
  <w:style w:type="paragraph" w:customStyle="1" w:styleId="2C88D11115D6421A867846EC0CD65CDB">
    <w:name w:val="2C88D11115D6421A867846EC0CD65CDB"/>
  </w:style>
  <w:style w:type="paragraph" w:customStyle="1" w:styleId="3DB6E115D4734DA58DD553B50A7825EE">
    <w:name w:val="3DB6E115D4734DA58DD553B50A7825EE"/>
  </w:style>
  <w:style w:type="paragraph" w:customStyle="1" w:styleId="2D2DFE2A014B4BE1907BC46624FF4355">
    <w:name w:val="2D2DFE2A014B4BE1907BC46624FF4355"/>
  </w:style>
  <w:style w:type="paragraph" w:customStyle="1" w:styleId="557C492D73734589B08C685AD98C4574">
    <w:name w:val="557C492D73734589B08C685AD98C4574"/>
  </w:style>
  <w:style w:type="paragraph" w:customStyle="1" w:styleId="07454568FF9C4C1BAD6E67507E5A9958">
    <w:name w:val="07454568FF9C4C1BAD6E67507E5A9958"/>
  </w:style>
  <w:style w:type="paragraph" w:customStyle="1" w:styleId="8D672E7A33CB49C0A833A2C22ACF0A67">
    <w:name w:val="8D672E7A33CB49C0A833A2C22ACF0A67"/>
  </w:style>
  <w:style w:type="paragraph" w:customStyle="1" w:styleId="FA9F4A4C304742C58796DA67C8753ACF">
    <w:name w:val="FA9F4A4C304742C58796DA67C8753ACF"/>
  </w:style>
  <w:style w:type="paragraph" w:customStyle="1" w:styleId="0D1B4AE9292442D0927B70134523AE87">
    <w:name w:val="0D1B4AE9292442D0927B70134523AE87"/>
  </w:style>
  <w:style w:type="paragraph" w:customStyle="1" w:styleId="CA478F94EDEA4317BC9A7BF51A9BE7CE">
    <w:name w:val="CA478F94EDEA4317BC9A7BF51A9BE7CE"/>
  </w:style>
  <w:style w:type="paragraph" w:customStyle="1" w:styleId="69E0FFFBB84D4FA18FB81AF9A480CF04">
    <w:name w:val="69E0FFFBB84D4FA18FB81AF9A480CF04"/>
  </w:style>
  <w:style w:type="paragraph" w:customStyle="1" w:styleId="E53FC89E31B74EE29A52739A118A35D0">
    <w:name w:val="E53FC89E31B74EE29A52739A118A35D0"/>
  </w:style>
  <w:style w:type="paragraph" w:customStyle="1" w:styleId="6EB83C7F29B04C18AEC3445264CD98BE">
    <w:name w:val="6EB83C7F29B04C18AEC3445264CD98BE"/>
  </w:style>
  <w:style w:type="paragraph" w:customStyle="1" w:styleId="AA8309E964F14D2E814078D40FBEDD39">
    <w:name w:val="AA8309E964F14D2E814078D40FBEDD39"/>
  </w:style>
  <w:style w:type="paragraph" w:customStyle="1" w:styleId="99EF4A4C43244D3D87080E81BF5A2FDB">
    <w:name w:val="99EF4A4C43244D3D87080E81BF5A2FDB"/>
  </w:style>
  <w:style w:type="paragraph" w:customStyle="1" w:styleId="B62FB21DF8FE4A10B2283EAC9AC2C234">
    <w:name w:val="B62FB21DF8FE4A10B2283EAC9AC2C234"/>
  </w:style>
  <w:style w:type="paragraph" w:customStyle="1" w:styleId="FB5DCBEC57DC4DDDB2970A228DD1A1D9">
    <w:name w:val="FB5DCBEC57DC4DDDB2970A228DD1A1D9"/>
  </w:style>
  <w:style w:type="paragraph" w:customStyle="1" w:styleId="E5DD790F5F7A4B3B8E65A3B01D3FC09E">
    <w:name w:val="E5DD790F5F7A4B3B8E65A3B01D3FC09E"/>
  </w:style>
  <w:style w:type="paragraph" w:customStyle="1" w:styleId="0B181B29367745EF9787275493948024">
    <w:name w:val="0B181B29367745EF9787275493948024"/>
  </w:style>
  <w:style w:type="paragraph" w:customStyle="1" w:styleId="383378F194BD477DB69DBF9116719C4F">
    <w:name w:val="383378F194BD477DB69DBF9116719C4F"/>
  </w:style>
  <w:style w:type="paragraph" w:customStyle="1" w:styleId="67B3BCC26319402D8A9A0F3F9481E84C">
    <w:name w:val="67B3BCC26319402D8A9A0F3F9481E84C"/>
  </w:style>
  <w:style w:type="paragraph" w:customStyle="1" w:styleId="DD7A4C6AEEB04FD4898889895D95A001">
    <w:name w:val="DD7A4C6AEEB04FD4898889895D95A001"/>
  </w:style>
  <w:style w:type="paragraph" w:customStyle="1" w:styleId="AA978865EEF14D4F8E7CBE72B1DFAC85">
    <w:name w:val="AA978865EEF14D4F8E7CBE72B1DFAC85"/>
  </w:style>
  <w:style w:type="paragraph" w:customStyle="1" w:styleId="1DAF929465AF417691106657A41DC5E2">
    <w:name w:val="1DAF929465AF417691106657A41DC5E2"/>
  </w:style>
  <w:style w:type="paragraph" w:customStyle="1" w:styleId="65D7923FD3B747A4BF188289A9EE7BFF">
    <w:name w:val="65D7923FD3B747A4BF188289A9EE7BFF"/>
  </w:style>
  <w:style w:type="paragraph" w:customStyle="1" w:styleId="D02CB5DF17D14B30AAF2821397B9AB78">
    <w:name w:val="D02CB5DF17D14B30AAF2821397B9AB78"/>
  </w:style>
  <w:style w:type="paragraph" w:customStyle="1" w:styleId="FA16850EE2DF46CBB00F0236560F9F88">
    <w:name w:val="FA16850EE2DF46CBB00F0236560F9F88"/>
  </w:style>
  <w:style w:type="paragraph" w:customStyle="1" w:styleId="49E5BA3DBA4D49ECBD7966F754921635">
    <w:name w:val="49E5BA3DBA4D49ECBD7966F754921635"/>
  </w:style>
  <w:style w:type="paragraph" w:customStyle="1" w:styleId="ECD5BDC006644D0082A559D0F293532A">
    <w:name w:val="ECD5BDC006644D0082A559D0F293532A"/>
  </w:style>
  <w:style w:type="paragraph" w:customStyle="1" w:styleId="63A867EAB37F4640807ED8F8857684F3">
    <w:name w:val="63A867EAB37F4640807ED8F8857684F3"/>
  </w:style>
  <w:style w:type="paragraph" w:customStyle="1" w:styleId="30AC9519C9D54F659222A47DFB43B4C3">
    <w:name w:val="30AC9519C9D54F659222A47DFB43B4C3"/>
  </w:style>
  <w:style w:type="paragraph" w:customStyle="1" w:styleId="B8C500A909AE4D9DA87738F03212B63F">
    <w:name w:val="B8C500A909AE4D9DA87738F03212B63F"/>
  </w:style>
  <w:style w:type="paragraph" w:customStyle="1" w:styleId="160CF4515497443CAB262A1DF900D79B">
    <w:name w:val="160CF4515497443CAB262A1DF900D79B"/>
  </w:style>
  <w:style w:type="paragraph" w:customStyle="1" w:styleId="29804B632D1746DB83F4EB9E36D231A0">
    <w:name w:val="29804B632D1746DB83F4EB9E36D231A0"/>
  </w:style>
  <w:style w:type="paragraph" w:customStyle="1" w:styleId="47FC7054FC73444B94C4111C4374BBD7">
    <w:name w:val="47FC7054FC73444B94C4111C4374BBD7"/>
  </w:style>
  <w:style w:type="paragraph" w:customStyle="1" w:styleId="E6B6802D6FD344A3B8D6DDF33AA6648C">
    <w:name w:val="E6B6802D6FD344A3B8D6DDF33AA6648C"/>
  </w:style>
  <w:style w:type="paragraph" w:customStyle="1" w:styleId="1DB62A56D2E84462BC415C7649B697C5">
    <w:name w:val="1DB62A56D2E84462BC415C7649B697C5"/>
  </w:style>
  <w:style w:type="paragraph" w:customStyle="1" w:styleId="9B6B979714394987A0CE453850970089">
    <w:name w:val="9B6B979714394987A0CE453850970089"/>
  </w:style>
  <w:style w:type="paragraph" w:customStyle="1" w:styleId="E72B2BADC4F64BE2A59C1EF958B0972F">
    <w:name w:val="E72B2BADC4F64BE2A59C1EF958B0972F"/>
  </w:style>
  <w:style w:type="paragraph" w:customStyle="1" w:styleId="4811D3E995314ABA8DF828A9D75F88E2">
    <w:name w:val="4811D3E995314ABA8DF828A9D75F88E2"/>
  </w:style>
  <w:style w:type="paragraph" w:customStyle="1" w:styleId="733465D7896749D190E16E1651E8DD53">
    <w:name w:val="733465D7896749D190E16E1651E8DD53"/>
  </w:style>
  <w:style w:type="paragraph" w:customStyle="1" w:styleId="E00C19F7B51846F18E4DEC7459521604">
    <w:name w:val="E00C19F7B51846F18E4DEC7459521604"/>
  </w:style>
  <w:style w:type="paragraph" w:customStyle="1" w:styleId="5358CB9D9B814B68A5CE28A61F504D95">
    <w:name w:val="5358CB9D9B814B68A5CE28A61F504D95"/>
  </w:style>
  <w:style w:type="paragraph" w:customStyle="1" w:styleId="F3ED2D2D039D412791AE205AE9B914CB">
    <w:name w:val="F3ED2D2D039D412791AE205AE9B914CB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347A4A45E449A48AFD0856427A0276">
    <w:name w:val="88347A4A45E449A48AFD0856427A0276"/>
  </w:style>
  <w:style w:type="paragraph" w:customStyle="1" w:styleId="8EE970E70D9F4130BEC73E43531F3718">
    <w:name w:val="8EE970E70D9F4130BEC73E43531F3718"/>
  </w:style>
  <w:style w:type="paragraph" w:customStyle="1" w:styleId="A31DB4867E2D4B11861555A8A2F21045">
    <w:name w:val="A31DB4867E2D4B11861555A8A2F21045"/>
  </w:style>
  <w:style w:type="paragraph" w:customStyle="1" w:styleId="D6FD539A673E45998E43C268ECCEE3E7">
    <w:name w:val="D6FD539A673E45998E43C268ECCEE3E7"/>
  </w:style>
  <w:style w:type="paragraph" w:customStyle="1" w:styleId="C2D0A1E5BA6C4F27A70D65DE3FE5E5DF">
    <w:name w:val="C2D0A1E5BA6C4F27A70D65DE3FE5E5DF"/>
  </w:style>
  <w:style w:type="paragraph" w:customStyle="1" w:styleId="F2B4C2E96209415DB0BFF53B0AE63BAD">
    <w:name w:val="F2B4C2E96209415DB0BFF53B0AE63BAD"/>
  </w:style>
  <w:style w:type="paragraph" w:customStyle="1" w:styleId="977D29F7ED704AE1A73B940FC5BD8904">
    <w:name w:val="977D29F7ED704AE1A73B940FC5BD8904"/>
  </w:style>
  <w:style w:type="paragraph" w:customStyle="1" w:styleId="297069E5A29C43DBA81DB069C9434FC1">
    <w:name w:val="297069E5A29C43DBA81DB069C9434FC1"/>
  </w:style>
  <w:style w:type="paragraph" w:customStyle="1" w:styleId="841985ED2F1B467C81F4A2047BF699EB">
    <w:name w:val="841985ED2F1B467C81F4A2047BF699EB"/>
  </w:style>
  <w:style w:type="paragraph" w:customStyle="1" w:styleId="DD33693195A14D0D8146E381E85D97B1">
    <w:name w:val="DD33693195A14D0D8146E381E85D97B1"/>
  </w:style>
  <w:style w:type="paragraph" w:customStyle="1" w:styleId="F0D5FE3DF71E45D98499E94A30DA8A8C">
    <w:name w:val="F0D5FE3DF71E45D98499E94A30DA8A8C"/>
  </w:style>
  <w:style w:type="paragraph" w:customStyle="1" w:styleId="6F0D80956C6047439BC3D0D096786029">
    <w:name w:val="6F0D80956C6047439BC3D0D096786029"/>
  </w:style>
  <w:style w:type="paragraph" w:customStyle="1" w:styleId="4579F4EC2E3541DA9D1978E9BEE332AD">
    <w:name w:val="4579F4EC2E3541DA9D1978E9BEE332AD"/>
  </w:style>
  <w:style w:type="paragraph" w:customStyle="1" w:styleId="E9F405A8A93A46CE8A7BAD3E40ADDDE9">
    <w:name w:val="E9F405A8A93A46CE8A7BAD3E40ADDDE9"/>
  </w:style>
  <w:style w:type="paragraph" w:customStyle="1" w:styleId="63B135AE2B584BBBBF5A1AC39467589D">
    <w:name w:val="63B135AE2B584BBBBF5A1AC39467589D"/>
  </w:style>
  <w:style w:type="paragraph" w:customStyle="1" w:styleId="C96315B405FC46F895BBD640FD36C0B8">
    <w:name w:val="C96315B405FC46F895BBD640FD36C0B8"/>
  </w:style>
  <w:style w:type="paragraph" w:customStyle="1" w:styleId="A9756D5558F841098800197239D564B4">
    <w:name w:val="A9756D5558F841098800197239D564B4"/>
  </w:style>
  <w:style w:type="paragraph" w:customStyle="1" w:styleId="2172824078FF44188566B2835252C808">
    <w:name w:val="2172824078FF44188566B2835252C808"/>
  </w:style>
  <w:style w:type="paragraph" w:customStyle="1" w:styleId="755D818413A448DD9693CD2CE5560512">
    <w:name w:val="755D818413A448DD9693CD2CE5560512"/>
  </w:style>
  <w:style w:type="paragraph" w:customStyle="1" w:styleId="06B9255CE5A3443DB23FB16522CE7D38">
    <w:name w:val="06B9255CE5A3443DB23FB16522CE7D38"/>
  </w:style>
  <w:style w:type="paragraph" w:customStyle="1" w:styleId="8F8773F69CF94E979EB1F90DFA17CBB3">
    <w:name w:val="8F8773F69CF94E979EB1F90DFA17CBB3"/>
  </w:style>
  <w:style w:type="paragraph" w:customStyle="1" w:styleId="25279A5A3FDA48A3BBAA06178CE32045">
    <w:name w:val="25279A5A3FDA48A3BBAA06178CE32045"/>
  </w:style>
  <w:style w:type="paragraph" w:customStyle="1" w:styleId="FDECD2D28AD746A2B7C6A21ECEA39138">
    <w:name w:val="FDECD2D28AD746A2B7C6A21ECEA39138"/>
  </w:style>
  <w:style w:type="paragraph" w:customStyle="1" w:styleId="AA17903811544F5ABCE0018808701692">
    <w:name w:val="AA17903811544F5ABCE0018808701692"/>
  </w:style>
  <w:style w:type="paragraph" w:customStyle="1" w:styleId="A0C8C02905DE4BFC98996DB7F1DD4F71">
    <w:name w:val="A0C8C02905DE4BFC98996DB7F1DD4F71"/>
  </w:style>
  <w:style w:type="paragraph" w:customStyle="1" w:styleId="533CAB5A5A9046B0846F81AA7E89392F">
    <w:name w:val="533CAB5A5A9046B0846F81AA7E89392F"/>
  </w:style>
  <w:style w:type="paragraph" w:customStyle="1" w:styleId="11632CFEF0564CD8AB6D3EE9995778FB">
    <w:name w:val="11632CFEF0564CD8AB6D3EE9995778FB"/>
  </w:style>
  <w:style w:type="paragraph" w:customStyle="1" w:styleId="DBF1F7A1DF8C42AA873D4496933CB07E">
    <w:name w:val="DBF1F7A1DF8C42AA873D4496933CB07E"/>
  </w:style>
  <w:style w:type="paragraph" w:customStyle="1" w:styleId="BF72C1D0F74243A0AA2A76C60DB7E515">
    <w:name w:val="BF72C1D0F74243A0AA2A76C60DB7E515"/>
  </w:style>
  <w:style w:type="paragraph" w:customStyle="1" w:styleId="D1FC0BF6689D45BFA7E4042F6EA9A92E">
    <w:name w:val="D1FC0BF6689D45BFA7E4042F6EA9A92E"/>
  </w:style>
  <w:style w:type="paragraph" w:customStyle="1" w:styleId="E900CF86BA134666B6D702ED7C31CDFE">
    <w:name w:val="E900CF86BA134666B6D702ED7C31CDFE"/>
  </w:style>
  <w:style w:type="paragraph" w:customStyle="1" w:styleId="41C2FA1D97EA4C4C9B4F1539E4508600">
    <w:name w:val="41C2FA1D97EA4C4C9B4F1539E4508600"/>
  </w:style>
  <w:style w:type="paragraph" w:customStyle="1" w:styleId="98173F9B22F14B458213DAE2C5ABB6CA">
    <w:name w:val="98173F9B22F14B458213DAE2C5ABB6CA"/>
  </w:style>
  <w:style w:type="paragraph" w:customStyle="1" w:styleId="13CCF98E7DFF452A97B88D10089147F6">
    <w:name w:val="13CCF98E7DFF452A97B88D10089147F6"/>
  </w:style>
  <w:style w:type="paragraph" w:customStyle="1" w:styleId="A70DA1CB4C2C45A8B033141AED054B54">
    <w:name w:val="A70DA1CB4C2C45A8B033141AED054B54"/>
  </w:style>
  <w:style w:type="paragraph" w:customStyle="1" w:styleId="5F5FC9DAB1F343FFA358F7054AEC8BBC">
    <w:name w:val="5F5FC9DAB1F343FFA358F7054AEC8BBC"/>
  </w:style>
  <w:style w:type="paragraph" w:customStyle="1" w:styleId="0F9119D9EF48418CBE4E96ED6626D73E">
    <w:name w:val="0F9119D9EF48418CBE4E96ED6626D73E"/>
  </w:style>
  <w:style w:type="paragraph" w:customStyle="1" w:styleId="DFF6AEA5F5EA4BD2985CE6EB9DE6C6A1">
    <w:name w:val="DFF6AEA5F5EA4BD2985CE6EB9DE6C6A1"/>
  </w:style>
  <w:style w:type="paragraph" w:customStyle="1" w:styleId="50EE9037EBFA422DB530E921FB95C422">
    <w:name w:val="50EE9037EBFA422DB530E921FB95C422"/>
  </w:style>
  <w:style w:type="paragraph" w:customStyle="1" w:styleId="1EF55EF1C7E840B6937FBC23C7498BF4">
    <w:name w:val="1EF55EF1C7E840B6937FBC23C7498BF4"/>
  </w:style>
  <w:style w:type="paragraph" w:customStyle="1" w:styleId="D8AF01D0DB584142BDB8BD0102961BF0">
    <w:name w:val="D8AF01D0DB584142BDB8BD0102961BF0"/>
  </w:style>
  <w:style w:type="paragraph" w:customStyle="1" w:styleId="9C83A83E93854E999C6305B380EC2D99">
    <w:name w:val="9C83A83E93854E999C6305B380EC2D99"/>
  </w:style>
  <w:style w:type="paragraph" w:customStyle="1" w:styleId="1A3E7D8FF8A446A28EDB8DA0889D81E3">
    <w:name w:val="1A3E7D8FF8A446A28EDB8DA0889D81E3"/>
  </w:style>
  <w:style w:type="paragraph" w:customStyle="1" w:styleId="5B144B74467A4858A0504382F1AB491E">
    <w:name w:val="5B144B74467A4858A0504382F1AB491E"/>
  </w:style>
  <w:style w:type="paragraph" w:customStyle="1" w:styleId="AF08E7F6CA044826B248182B7D31F93C">
    <w:name w:val="AF08E7F6CA044826B248182B7D31F93C"/>
  </w:style>
  <w:style w:type="paragraph" w:customStyle="1" w:styleId="F9B8B7934BAB46DCA8FEE0CA38ABA457">
    <w:name w:val="F9B8B7934BAB46DCA8FEE0CA38ABA457"/>
  </w:style>
  <w:style w:type="paragraph" w:customStyle="1" w:styleId="1CC41FD2770D46BA80DF59423171649B">
    <w:name w:val="1CC41FD2770D46BA80DF59423171649B"/>
  </w:style>
  <w:style w:type="paragraph" w:customStyle="1" w:styleId="E4F37A99CCB74438AD625DD97D8E4876">
    <w:name w:val="E4F37A99CCB74438AD625DD97D8E4876"/>
  </w:style>
  <w:style w:type="paragraph" w:customStyle="1" w:styleId="4BFD1F3990D34DDCB2915B628E83B793">
    <w:name w:val="4BFD1F3990D34DDCB2915B628E83B793"/>
  </w:style>
  <w:style w:type="paragraph" w:customStyle="1" w:styleId="DC003B655AB3440DA631FBC38628C583">
    <w:name w:val="DC003B655AB3440DA631FBC38628C583"/>
  </w:style>
  <w:style w:type="paragraph" w:customStyle="1" w:styleId="38A8E80F7EEE447499C44235943FB700">
    <w:name w:val="38A8E80F7EEE447499C44235943FB700"/>
  </w:style>
  <w:style w:type="paragraph" w:customStyle="1" w:styleId="DB51FF042EDB4AE48FF10A16E0BDE32B">
    <w:name w:val="DB51FF042EDB4AE48FF10A16E0BDE32B"/>
  </w:style>
  <w:style w:type="paragraph" w:customStyle="1" w:styleId="892ADE83B13A4405ABAADCD2AB66A2EA">
    <w:name w:val="892ADE83B13A4405ABAADCD2AB66A2EA"/>
  </w:style>
  <w:style w:type="paragraph" w:customStyle="1" w:styleId="39775459BD644212BC165AD99307F27F">
    <w:name w:val="39775459BD644212BC165AD99307F27F"/>
  </w:style>
  <w:style w:type="paragraph" w:customStyle="1" w:styleId="42E2DA8324134947BF1690703B330A6A">
    <w:name w:val="42E2DA8324134947BF1690703B330A6A"/>
  </w:style>
  <w:style w:type="paragraph" w:customStyle="1" w:styleId="0B94FA62E35B48A2AD8C4B13AA62F7DB">
    <w:name w:val="0B94FA62E35B48A2AD8C4B13AA62F7DB"/>
  </w:style>
  <w:style w:type="paragraph" w:customStyle="1" w:styleId="80F5DE42065E43D5AC31086D164D2402">
    <w:name w:val="80F5DE42065E43D5AC31086D164D2402"/>
  </w:style>
  <w:style w:type="paragraph" w:customStyle="1" w:styleId="AAB6E0168EEB4D06BF9076F5950CC6CD">
    <w:name w:val="AAB6E0168EEB4D06BF9076F5950CC6CD"/>
  </w:style>
  <w:style w:type="paragraph" w:customStyle="1" w:styleId="350DEADECFFC453FA8C29ECDF2152BF0">
    <w:name w:val="350DEADECFFC453FA8C29ECDF2152BF0"/>
  </w:style>
  <w:style w:type="paragraph" w:customStyle="1" w:styleId="081EA4717CFF4DD08292DA44BCC31F53">
    <w:name w:val="081EA4717CFF4DD08292DA44BCC31F53"/>
  </w:style>
  <w:style w:type="paragraph" w:customStyle="1" w:styleId="6C0B2CFAEDDA46DFB338F81355EBD002">
    <w:name w:val="6C0B2CFAEDDA46DFB338F81355EBD002"/>
  </w:style>
  <w:style w:type="paragraph" w:customStyle="1" w:styleId="2A0B7B31D07044FDBA23944AE427C619">
    <w:name w:val="2A0B7B31D07044FDBA23944AE427C619"/>
  </w:style>
  <w:style w:type="paragraph" w:customStyle="1" w:styleId="66CA23E1F572424EAC3EEBAE38AFB99E">
    <w:name w:val="66CA23E1F572424EAC3EEBAE38AFB99E"/>
    <w:rsid w:val="006529AC"/>
  </w:style>
  <w:style w:type="paragraph" w:customStyle="1" w:styleId="606421D251814D95B485F72F8E60BEF2">
    <w:name w:val="606421D251814D95B485F72F8E60BEF2"/>
    <w:rsid w:val="006529AC"/>
  </w:style>
  <w:style w:type="paragraph" w:customStyle="1" w:styleId="718C4BD759094765B6CF1627587752BD">
    <w:name w:val="718C4BD759094765B6CF1627587752BD"/>
    <w:rsid w:val="006529AC"/>
  </w:style>
  <w:style w:type="paragraph" w:customStyle="1" w:styleId="9974ED90B6504FC6876649D4679EC4D6">
    <w:name w:val="9974ED90B6504FC6876649D4679EC4D6"/>
    <w:rsid w:val="006529AC"/>
  </w:style>
  <w:style w:type="paragraph" w:customStyle="1" w:styleId="D9324106388446A19E19DF804AB3BA31">
    <w:name w:val="D9324106388446A19E19DF804AB3BA31"/>
    <w:rsid w:val="006529AC"/>
  </w:style>
  <w:style w:type="paragraph" w:customStyle="1" w:styleId="24D58AB8716A44A8BA928D6E7D888E32">
    <w:name w:val="24D58AB8716A44A8BA928D6E7D888E32"/>
    <w:rsid w:val="006529AC"/>
  </w:style>
  <w:style w:type="paragraph" w:customStyle="1" w:styleId="4DFD0263049E4DA4B27CB1A6A443F52B">
    <w:name w:val="4DFD0263049E4DA4B27CB1A6A443F52B"/>
    <w:rsid w:val="006529AC"/>
  </w:style>
  <w:style w:type="paragraph" w:customStyle="1" w:styleId="C836995963CB4AA2ADC3EF3FD5D37992">
    <w:name w:val="C836995963CB4AA2ADC3EF3FD5D37992"/>
    <w:rsid w:val="006529AC"/>
  </w:style>
  <w:style w:type="paragraph" w:customStyle="1" w:styleId="8F38BBA86EDB4827952900E6131A6272">
    <w:name w:val="8F38BBA86EDB4827952900E6131A6272"/>
    <w:rsid w:val="006529AC"/>
  </w:style>
  <w:style w:type="paragraph" w:customStyle="1" w:styleId="4BE2FEB93A5A4E37A3F6C519750F802B">
    <w:name w:val="4BE2FEB93A5A4E37A3F6C519750F802B"/>
    <w:rsid w:val="006529AC"/>
  </w:style>
  <w:style w:type="paragraph" w:customStyle="1" w:styleId="A31FE648DED24E32B4B188CECD5A9A8C">
    <w:name w:val="A31FE648DED24E32B4B188CECD5A9A8C"/>
    <w:rsid w:val="006529AC"/>
  </w:style>
  <w:style w:type="paragraph" w:customStyle="1" w:styleId="943F32E116D9405096DA57B16D9DDB88">
    <w:name w:val="943F32E116D9405096DA57B16D9DDB88"/>
    <w:rsid w:val="006529AC"/>
  </w:style>
  <w:style w:type="paragraph" w:customStyle="1" w:styleId="30C751B9BF9D41DE96CF422A0579A053">
    <w:name w:val="30C751B9BF9D41DE96CF422A0579A053"/>
    <w:rsid w:val="00652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JRTI Software Development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6868094935B4C8908E4D315B789C4" ma:contentTypeVersion="31" ma:contentTypeDescription="Create a new document." ma:contentTypeScope="" ma:versionID="0b65ec97da16375f4de89b264a870760">
  <xsd:schema xmlns:xsd="http://www.w3.org/2001/XMLSchema" xmlns:xs="http://www.w3.org/2001/XMLSchema" xmlns:p="http://schemas.microsoft.com/office/2006/metadata/properties" xmlns:ns3="427bfb0e-cf9b-4244-92cb-ef0dfe510513" xmlns:ns4="6d21a5d6-7051-456a-8347-c65c20947c1c" targetNamespace="http://schemas.microsoft.com/office/2006/metadata/properties" ma:root="true" ma:fieldsID="ce513a2f1610c24e835efe20c4dc2307" ns3:_="" ns4:_="">
    <xsd:import namespace="427bfb0e-cf9b-4244-92cb-ef0dfe510513"/>
    <xsd:import namespace="6d21a5d6-7051-456a-8347-c65c20947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bfb0e-cf9b-4244-92cb-ef0dfe510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1a5d6-7051-456a-8347-c65c2094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27bfb0e-cf9b-4244-92cb-ef0dfe510513" xsi:nil="true"/>
    <TeamsChannelId xmlns="427bfb0e-cf9b-4244-92cb-ef0dfe510513" xsi:nil="true"/>
    <IsNotebookLocked xmlns="427bfb0e-cf9b-4244-92cb-ef0dfe510513" xsi:nil="true"/>
    <Templates xmlns="427bfb0e-cf9b-4244-92cb-ef0dfe510513" xsi:nil="true"/>
    <Is_Collaboration_Space_Locked xmlns="427bfb0e-cf9b-4244-92cb-ef0dfe510513" xsi:nil="true"/>
    <CultureName xmlns="427bfb0e-cf9b-4244-92cb-ef0dfe510513" xsi:nil="true"/>
    <AppVersion xmlns="427bfb0e-cf9b-4244-92cb-ef0dfe510513" xsi:nil="true"/>
    <LMS_Mappings xmlns="427bfb0e-cf9b-4244-92cb-ef0dfe510513" xsi:nil="true"/>
    <FolderType xmlns="427bfb0e-cf9b-4244-92cb-ef0dfe510513" xsi:nil="true"/>
    <Teachers xmlns="427bfb0e-cf9b-4244-92cb-ef0dfe510513">
      <UserInfo>
        <DisplayName/>
        <AccountId xsi:nil="true"/>
        <AccountType/>
      </UserInfo>
    </Teachers>
    <Student_Groups xmlns="427bfb0e-cf9b-4244-92cb-ef0dfe510513">
      <UserInfo>
        <DisplayName/>
        <AccountId xsi:nil="true"/>
        <AccountType/>
      </UserInfo>
    </Student_Groups>
    <Distribution_Groups xmlns="427bfb0e-cf9b-4244-92cb-ef0dfe510513" xsi:nil="true"/>
    <Self_Registration_Enabled xmlns="427bfb0e-cf9b-4244-92cb-ef0dfe510513" xsi:nil="true"/>
    <Invited_Teachers xmlns="427bfb0e-cf9b-4244-92cb-ef0dfe510513" xsi:nil="true"/>
    <NotebookType xmlns="427bfb0e-cf9b-4244-92cb-ef0dfe510513" xsi:nil="true"/>
    <Math_Settings xmlns="427bfb0e-cf9b-4244-92cb-ef0dfe510513" xsi:nil="true"/>
    <Invited_Students xmlns="427bfb0e-cf9b-4244-92cb-ef0dfe510513" xsi:nil="true"/>
    <Owner xmlns="427bfb0e-cf9b-4244-92cb-ef0dfe510513">
      <UserInfo>
        <DisplayName/>
        <AccountId xsi:nil="true"/>
        <AccountType/>
      </UserInfo>
    </Owner>
    <Students xmlns="427bfb0e-cf9b-4244-92cb-ef0dfe510513">
      <UserInfo>
        <DisplayName/>
        <AccountId xsi:nil="true"/>
        <AccountType/>
      </UserInfo>
    </Students>
    <Has_Teacher_Only_SectionGroup xmlns="427bfb0e-cf9b-4244-92cb-ef0dfe51051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Bal20</b:Tag>
    <b:SourceType>Misc</b:SourceType>
    <b:Guid>{1E0D2A35-000A-457E-949F-62CBD9C4E9E5}</b:Guid>
    <b:Title>Ink Poetry at it's best</b:Title>
    <b:Year>2020</b:Year>
    <b:City>Martinsburg</b:City>
    <b:Publisher>Self</b:Publisher>
    <b:Author>
      <b:Author>
        <b:NameList>
          <b:Person>
            <b:Last>Ball</b:Last>
            <b:First>Robert</b:First>
          </b:Person>
        </b:NameList>
      </b:Author>
    </b:Author>
    <b:PublicationTitle>Ink Poetry at it's best</b:PublicationTitle>
    <b:Month>05</b:Month>
    <b:Day>16</b:Day>
    <b:StateProvince>WV</b:StateProvince>
    <b:CountryRegion>US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2C94A-6646-412A-85C8-05F7FCB84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bfb0e-cf9b-4244-92cb-ef0dfe510513"/>
    <ds:schemaRef ds:uri="6d21a5d6-7051-456a-8347-c65c2094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625044-7888-4E52-8632-23492674E65A}">
  <ds:schemaRefs>
    <ds:schemaRef ds:uri="http://schemas.microsoft.com/office/2006/metadata/properties"/>
    <ds:schemaRef ds:uri="http://schemas.microsoft.com/office/infopath/2007/PartnerControls"/>
    <ds:schemaRef ds:uri="427bfb0e-cf9b-4244-92cb-ef0dfe510513"/>
  </ds:schemaRefs>
</ds:datastoreItem>
</file>

<file path=customXml/itemProps4.xml><?xml version="1.0" encoding="utf-8"?>
<ds:datastoreItem xmlns:ds="http://schemas.openxmlformats.org/officeDocument/2006/customXml" ds:itemID="{EB8C65E1-9C3A-4C53-865D-671DCEB484C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E1E841-F075-4639-80E9-70BA3FBD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0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04-13-2021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keywords>James Rumsey Coding – Student Project</cp:keywords>
  <cp:lastModifiedBy>Robert Ball</cp:lastModifiedBy>
  <cp:revision>2</cp:revision>
  <cp:lastPrinted>2021-04-13T15:22:00Z</cp:lastPrinted>
  <dcterms:created xsi:type="dcterms:W3CDTF">2021-05-20T18:58:00Z</dcterms:created>
  <dcterms:modified xsi:type="dcterms:W3CDTF">2021-05-20T18:58:00Z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0x0101006736868094935B4C8908E4D315B789C4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